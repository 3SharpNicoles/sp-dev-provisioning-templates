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olors1.xml" ContentType="application/vnd.ms-office.chartcolorstyle+xml"/>
  <Override PartName="/word/charts/style1.xml" ContentType="application/vnd.ms-office.chartstyle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79" w:rsidRDefault="00D200BD">
      <w:pPr>
        <w:pStyle w:val="Title"/>
      </w:pPr>
      <w:r>
        <w:t xml:space="preserve">Contoso </w:t>
      </w:r>
      <w:r w:rsidR="00E44148">
        <w:t>Annual</w:t>
      </w:r>
      <w:r>
        <w:t xml:space="preserve"> Report</w:t>
      </w:r>
    </w:p>
    <w:p w:rsidR="00D200BD" w:rsidRDefault="00D200BD" w:rsidP="00D200BD"/>
    <w:p w:rsidR="00D200BD" w:rsidRPr="00D200BD" w:rsidRDefault="00D200BD" w:rsidP="00D200BD">
      <w:pPr>
        <w:jc w:val="right"/>
      </w:pPr>
      <w:r>
        <w:t>Anne Wallace</w:t>
      </w:r>
    </w:p>
    <w:p w:rsidR="00D57179" w:rsidRDefault="00D200BD">
      <w:pPr>
        <w:pStyle w:val="Heading1"/>
      </w:pPr>
      <w:r>
        <w:t>Sales</w:t>
      </w:r>
    </w:p>
    <w:p w:rsidR="00D57179" w:rsidRDefault="00D200BD">
      <w:pPr>
        <w:rPr>
          <w:rFonts w:ascii="Segoe UI" w:hAnsi="Segoe UI" w:cs="Segoe UI"/>
        </w:rPr>
      </w:pPr>
      <w:r w:rsidRPr="00D200BD">
        <w:rPr>
          <w:rFonts w:cstheme="minorHAnsi"/>
          <w:sz w:val="24"/>
        </w:rPr>
        <w:t>Our Sales have breached previous years’ expectations and have allowed us to expand into two more regions this year: The Northwest and California.  Contoso today announced financial results for its most recent fiscal quarter. The Company posted quarterly revenue of $28.27 million and quarterly net profit of $6. 2 million, or $7.25 per diluted share. These results compare to revenue of $21.65 million and net quarterly profit of $4.45 million, or $4.74 per diluted share, in the year-ago quarter. Gross margin was 42</w:t>
      </w:r>
      <w:bookmarkStart w:id="0" w:name="_GoBack"/>
      <w:bookmarkEnd w:id="0"/>
      <w:r w:rsidRPr="00D200BD">
        <w:rPr>
          <w:rFonts w:cstheme="minorHAnsi"/>
          <w:sz w:val="24"/>
        </w:rPr>
        <w:t>.3 percent compared to 38.9 percent in the year-ago quarter. International sales accounted for 27 percen</w:t>
      </w:r>
      <w:r>
        <w:rPr>
          <w:rFonts w:cstheme="minorHAnsi"/>
          <w:sz w:val="24"/>
        </w:rPr>
        <w:t xml:space="preserve">t of the quarter’s revenue. </w:t>
      </w:r>
      <w:r>
        <w:rPr>
          <w:rFonts w:cstheme="minorHAnsi"/>
          <w:sz w:val="24"/>
        </w:rPr>
        <w:br/>
      </w:r>
      <w:r>
        <w:rPr>
          <w:rFonts w:cstheme="minorHAnsi"/>
          <w:sz w:val="24"/>
        </w:rPr>
        <w:br/>
      </w:r>
      <w:r>
        <w:rPr>
          <w:rFonts w:cstheme="minorHAnsi"/>
          <w:sz w:val="24"/>
        </w:rPr>
        <w:br/>
      </w:r>
      <w:r w:rsidRPr="00D200BD">
        <w:rPr>
          <w:rFonts w:cstheme="minorHAnsi"/>
          <w:sz w:val="24"/>
        </w:rPr>
        <w:t>We are thrilled with the very strong finish of an outstanding second quarter, growing annual revenue to $108 million and growing earnings t</w:t>
      </w:r>
      <w:r>
        <w:rPr>
          <w:rFonts w:cstheme="minorHAnsi"/>
          <w:sz w:val="24"/>
        </w:rPr>
        <w:t>o $26 million.</w:t>
      </w:r>
      <w:r w:rsidRPr="00D200BD">
        <w:rPr>
          <w:rFonts w:cstheme="minorHAnsi"/>
          <w:sz w:val="24"/>
        </w:rPr>
        <w:t xml:space="preserve"> Customer response to our entertainment and video products has been fantastic, we have strong momentum going into the next</w:t>
      </w:r>
      <w:r>
        <w:rPr>
          <w:rFonts w:cstheme="minorHAnsi"/>
          <w:sz w:val="24"/>
        </w:rPr>
        <w:t xml:space="preserve"> </w:t>
      </w:r>
      <w:r>
        <w:rPr>
          <w:rFonts w:ascii="Segoe UI" w:hAnsi="Segoe UI" w:cs="Segoe UI"/>
        </w:rPr>
        <w:t>quarter, and we remain really enthusiastic about our product pipeline.</w:t>
      </w:r>
    </w:p>
    <w:p w:rsidR="00D200BD" w:rsidRDefault="00D200BD">
      <w:pPr>
        <w:rPr>
          <w:rFonts w:ascii="Segoe UI" w:hAnsi="Segoe UI" w:cs="Segoe UI"/>
        </w:rPr>
      </w:pPr>
    </w:p>
    <w:p w:rsidR="00D200BD" w:rsidRDefault="00D200BD" w:rsidP="00D200BD">
      <w:pPr>
        <w:pStyle w:val="Heading1"/>
      </w:pPr>
      <w:r>
        <w:t>Research and Development</w:t>
      </w:r>
    </w:p>
    <w:p w:rsidR="00D200BD" w:rsidRPr="00D200BD" w:rsidRDefault="00D200BD" w:rsidP="00D200BD"/>
    <w:p w:rsidR="00D200BD" w:rsidRDefault="00D200BD" w:rsidP="00D200BD">
      <w:r>
        <w:rPr>
          <w:noProof/>
          <w:lang w:eastAsia="en-US"/>
        </w:rPr>
        <w:drawing>
          <wp:inline distT="0" distB="0" distL="0" distR="0" wp14:anchorId="37BFE2E6" wp14:editId="57706FF7">
            <wp:extent cx="6229350" cy="25050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00BD" w:rsidRPr="00D200BD" w:rsidRDefault="00D200BD" w:rsidP="00D200BD">
      <w:pPr>
        <w:rPr>
          <w:sz w:val="24"/>
        </w:rPr>
      </w:pPr>
      <w:r w:rsidRPr="00D200BD">
        <w:rPr>
          <w:sz w:val="24"/>
        </w:rPr>
        <w:lastRenderedPageBreak/>
        <w:t xml:space="preserve">We have become </w:t>
      </w:r>
      <w:proofErr w:type="spellStart"/>
      <w:r w:rsidRPr="00D200BD">
        <w:rPr>
          <w:sz w:val="24"/>
        </w:rPr>
        <w:t>Become</w:t>
      </w:r>
      <w:proofErr w:type="spellEnd"/>
      <w:r w:rsidRPr="00D200BD">
        <w:rPr>
          <w:sz w:val="24"/>
        </w:rPr>
        <w:t xml:space="preserve"> Independent of outside Researchers.  We have Streamline Financial Reports Process.  Our International Sales goals have been exceeded.</w:t>
      </w:r>
    </w:p>
    <w:p w:rsidR="00D200BD" w:rsidRDefault="00D200BD" w:rsidP="00D200BD">
      <w:r>
        <w:t>Expenses have stayed steady throughout this year, despite setbacks and unexpected equipment failures.</w:t>
      </w:r>
    </w:p>
    <w:p w:rsidR="00D200BD" w:rsidRPr="00D200BD" w:rsidRDefault="00D200BD" w:rsidP="00D200BD"/>
    <w:sectPr w:rsidR="00D200BD" w:rsidRPr="00D200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BD"/>
    <w:rsid w:val="00D200BD"/>
    <w:rsid w:val="00D57179"/>
    <w:rsid w:val="00E4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A0EA8-976D-4971-8A7F-27BE46E2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d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d\Desktop\Mysites\Azizh\Shared%20With%20Everyone\Litware%20Expense%20September%202012%20By%20Depart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Research and Development Expense September </a:t>
            </a:r>
          </a:p>
          <a:p>
            <a:pPr>
              <a:defRPr/>
            </a:pPr>
            <a:r>
              <a:rPr lang="en-US"/>
              <a:t>By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R&amp;D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Sheet1!$A$3:$A$9</c:f>
              <c:numCache>
                <c:formatCode>#,##0_);\(#,##0\)</c:formatCode>
                <c:ptCount val="7"/>
                <c:pt idx="0">
                  <c:v>25093</c:v>
                </c:pt>
                <c:pt idx="1">
                  <c:v>24680</c:v>
                </c:pt>
                <c:pt idx="2">
                  <c:v>23044</c:v>
                </c:pt>
                <c:pt idx="3">
                  <c:v>21170</c:v>
                </c:pt>
                <c:pt idx="4">
                  <c:v>20856</c:v>
                </c:pt>
                <c:pt idx="5">
                  <c:v>20644</c:v>
                </c:pt>
                <c:pt idx="6">
                  <c:v>20592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Marketing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Sheet1!$B$3:$B$9</c:f>
              <c:numCache>
                <c:formatCode>#,##0_);\(#,##0\)</c:formatCode>
                <c:ptCount val="7"/>
                <c:pt idx="0">
                  <c:v>8735</c:v>
                </c:pt>
                <c:pt idx="1">
                  <c:v>8768</c:v>
                </c:pt>
                <c:pt idx="2">
                  <c:v>8471</c:v>
                </c:pt>
                <c:pt idx="3">
                  <c:v>8966</c:v>
                </c:pt>
                <c:pt idx="4">
                  <c:v>8205</c:v>
                </c:pt>
                <c:pt idx="5">
                  <c:v>8286</c:v>
                </c:pt>
                <c:pt idx="6">
                  <c:v>8161</c:v>
                </c:pt>
              </c:numCache>
            </c:numRef>
          </c:val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Engineering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Sheet1!$C$3:$C$9</c:f>
              <c:numCache>
                <c:formatCode>#,##0</c:formatCode>
                <c:ptCount val="7"/>
                <c:pt idx="0">
                  <c:v>72140</c:v>
                </c:pt>
                <c:pt idx="1">
                  <c:v>73681</c:v>
                </c:pt>
                <c:pt idx="2">
                  <c:v>78721</c:v>
                </c:pt>
                <c:pt idx="3">
                  <c:v>78980</c:v>
                </c:pt>
                <c:pt idx="4">
                  <c:v>71024</c:v>
                </c:pt>
                <c:pt idx="5">
                  <c:v>75964</c:v>
                </c:pt>
                <c:pt idx="6">
                  <c:v>74524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251748952"/>
        <c:axId val="251745816"/>
      </c:barChart>
      <c:lineChart>
        <c:grouping val="standard"/>
        <c:varyColors val="0"/>
        <c:ser>
          <c:idx val="3"/>
          <c:order val="3"/>
          <c:tx>
            <c:strRef>
              <c:f>Sheet1!$D$2</c:f>
              <c:strCache>
                <c:ptCount val="1"/>
                <c:pt idx="0">
                  <c:v>Production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Sheet1!$D$3:$D$9</c:f>
              <c:numCache>
                <c:formatCode>#,##0</c:formatCode>
                <c:ptCount val="7"/>
                <c:pt idx="0">
                  <c:v>105968</c:v>
                </c:pt>
                <c:pt idx="1">
                  <c:v>107129</c:v>
                </c:pt>
                <c:pt idx="2">
                  <c:v>110236</c:v>
                </c:pt>
                <c:pt idx="3">
                  <c:v>109116</c:v>
                </c:pt>
                <c:pt idx="4">
                  <c:v>100085</c:v>
                </c:pt>
                <c:pt idx="5">
                  <c:v>104894</c:v>
                </c:pt>
                <c:pt idx="6">
                  <c:v>103277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Sheet1!$E$2</c:f>
              <c:strCache>
                <c:ptCount val="1"/>
                <c:pt idx="0">
                  <c:v>Business Operations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Sheet1!$E$3:$E$9</c:f>
              <c:numCache>
                <c:formatCode>#,##0</c:formatCode>
                <c:ptCount val="7"/>
                <c:pt idx="0">
                  <c:v>14461</c:v>
                </c:pt>
                <c:pt idx="1">
                  <c:v>19432</c:v>
                </c:pt>
                <c:pt idx="2">
                  <c:v>13132</c:v>
                </c:pt>
                <c:pt idx="3">
                  <c:v>12886</c:v>
                </c:pt>
                <c:pt idx="4">
                  <c:v>12973</c:v>
                </c:pt>
                <c:pt idx="5">
                  <c:v>15345</c:v>
                </c:pt>
                <c:pt idx="6">
                  <c:v>13622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1746992"/>
        <c:axId val="251746600"/>
      </c:lineChart>
      <c:catAx>
        <c:axId val="251748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745816"/>
        <c:crosses val="autoZero"/>
        <c:auto val="1"/>
        <c:lblAlgn val="ctr"/>
        <c:lblOffset val="100"/>
        <c:noMultiLvlLbl val="0"/>
      </c:catAx>
      <c:valAx>
        <c:axId val="251745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748952"/>
        <c:crosses val="autoZero"/>
        <c:crossBetween val="between"/>
      </c:valAx>
      <c:valAx>
        <c:axId val="251746600"/>
        <c:scaling>
          <c:orientation val="minMax"/>
        </c:scaling>
        <c:delete val="0"/>
        <c:axPos val="r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746992"/>
        <c:crosses val="max"/>
        <c:crossBetween val="between"/>
      </c:valAx>
      <c:catAx>
        <c:axId val="251746992"/>
        <c:scaling>
          <c:orientation val="minMax"/>
        </c:scaling>
        <c:delete val="1"/>
        <c:axPos val="b"/>
        <c:majorTickMark val="out"/>
        <c:minorTickMark val="none"/>
        <c:tickLblPos val="nextTo"/>
        <c:crossAx val="251746600"/>
        <c:crosses val="autoZero"/>
        <c:auto val="1"/>
        <c:lblAlgn val="ctr"/>
        <c:lblOffset val="100"/>
        <c:noMultiLvlLbl val="0"/>
      </c:cat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D3A43DD6AA74EABBEAFBE3281A7A3" ma:contentTypeVersion="3" ma:contentTypeDescription="Create a new document." ma:contentTypeScope="" ma:versionID="a5486d9ab5539ca9795287928fb035f4">
  <xsd:schema xmlns:xsd="http://www.w3.org/2001/XMLSchema" xmlns:xs="http://www.w3.org/2001/XMLSchema" xmlns:p="http://schemas.microsoft.com/office/2006/metadata/properties" xmlns:ns2="faffc9bb-99cb-4fe6-8396-24085ed6aa3f" targetNamespace="http://schemas.microsoft.com/office/2006/metadata/properties" ma:root="true" ma:fieldsID="ed9f00b8125c3925f041f48969597135" ns2:_="">
    <xsd:import namespace="faffc9bb-99cb-4fe6-8396-24085ed6a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fc9bb-99cb-4fe6-8396-24085ed6a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8FFF7-61B8-4037-A570-BA7FD8978EC7}"/>
</file>

<file path=customXml/itemProps2.xml><?xml version="1.0" encoding="utf-8"?>
<ds:datastoreItem xmlns:ds="http://schemas.openxmlformats.org/officeDocument/2006/customXml" ds:itemID="{C8B5DE0C-B987-4210-B8B1-5C009E6665F2}"/>
</file>

<file path=customXml/itemProps3.xml><?xml version="1.0" encoding="utf-8"?>
<ds:datastoreItem xmlns:ds="http://schemas.openxmlformats.org/officeDocument/2006/customXml" ds:itemID="{0C74EBBC-CBFD-4F23-B1CE-FE384E022D8B}"/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Dehenne</dc:creator>
  <cp:keywords/>
  <cp:lastModifiedBy>Linda Kemper</cp:lastModifiedBy>
  <cp:revision>2</cp:revision>
  <dcterms:created xsi:type="dcterms:W3CDTF">2012-10-25T17:50:00Z</dcterms:created>
  <dcterms:modified xsi:type="dcterms:W3CDTF">2015-08-12T00:27:00Z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0x010100568D3A43DD6AA74EABBEAFBE3281A7A3</vt:lpwstr>
  </property>
</Properties>
</file>